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289" w:rsidRDefault="00E8720C">
      <w:r>
        <w:rPr>
          <w:rFonts w:hint="eastAsia"/>
        </w:rPr>
        <w:t>情報システム実習</w:t>
      </w:r>
    </w:p>
    <w:p w:rsidR="00E8720C" w:rsidRDefault="00E8720C">
      <w:r>
        <w:t>T</w:t>
      </w:r>
      <w:r>
        <w:rPr>
          <w:rFonts w:hint="eastAsia"/>
        </w:rPr>
        <w:t xml:space="preserve">era </w:t>
      </w:r>
      <w:r>
        <w:t xml:space="preserve">term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DB0774">
        <w:rPr>
          <w:rFonts w:hint="eastAsia"/>
        </w:rPr>
        <w:t>ホスト160.16.123.79</w:t>
      </w:r>
      <w:bookmarkStart w:id="0" w:name="_GoBack"/>
      <w:bookmarkEnd w:id="0"/>
      <w:r w:rsidR="00DB0774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ユーザー</w:t>
      </w:r>
      <w:r w:rsidR="00C87AB4">
        <w:rPr>
          <w:rFonts w:hint="eastAsia"/>
        </w:rPr>
        <w:t>名ayaka</w:t>
      </w:r>
      <w:r>
        <w:rPr>
          <w:rFonts w:hint="eastAsia"/>
        </w:rPr>
        <w:t>パス</w:t>
      </w:r>
      <w:r w:rsidR="00C87AB4">
        <w:rPr>
          <w:rFonts w:hint="eastAsia"/>
        </w:rPr>
        <w:t>majic4</w:t>
      </w:r>
    </w:p>
    <w:sectPr w:rsidR="00E8720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20C"/>
    <w:rsid w:val="004E1289"/>
    <w:rsid w:val="00C87AB4"/>
    <w:rsid w:val="00DB0774"/>
    <w:rsid w:val="00E8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CA3DE9"/>
  <w15:chartTrackingRefBased/>
  <w15:docId w15:val="{9A89231E-FF91-44D1-BBF1-F20A7AEA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6E26764B.dotm</Template>
  <TotalTime>9</TotalTime>
  <Pages>1</Pages>
  <Words>8</Words>
  <Characters>48</Characters>
  <Application>Microsoft Office Word</Application>
  <DocSecurity>0</DocSecurity>
  <Lines>1</Lines>
  <Paragraphs>1</Paragraphs>
  <ScaleCrop>false</ScaleCrop>
  <Company>国立大学法人筑波大学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s1713134</dc:creator>
  <cp:keywords/>
  <dc:description/>
  <cp:lastModifiedBy>s1713134</cp:lastModifiedBy>
  <cp:revision>3</cp:revision>
  <dcterms:created xsi:type="dcterms:W3CDTF">2017-05-08T06:25:00Z</dcterms:created>
  <dcterms:modified xsi:type="dcterms:W3CDTF">2017-05-08T06:53:00Z</dcterms:modified>
</cp:coreProperties>
</file>